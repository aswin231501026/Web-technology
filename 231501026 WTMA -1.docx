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ASWIN J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231501026</w:t>
      </w:r>
      <w:bookmarkStart w:id="0" w:name="_GoBack"/>
      <w:bookmarkEnd w:id="0"/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WEB TECHNOLOGY AND MOBILE APPLICATIONS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EXPERIMENT-1</w:t>
      </w:r>
    </w:p>
    <w:p>
      <w:pPr>
        <w:rPr>
          <w:b/>
          <w:sz w:val="44"/>
          <w:szCs w:val="4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HTML &amp;amp; CSS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a) Create a web page to embed a map along with hot spot, frames &amp;amp; links.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b) Create a web page using an embedded, external and inline CSS file.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&lt;!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DOCTYPE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lang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"en"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head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charset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"UTF-8"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"viewport"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"width=device-width, initial-scale=1.0"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title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Interactive World Map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title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style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body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font-family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Arial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sans-serif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background-color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#f4f4f4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text-align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center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margin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padding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20px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.container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background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white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padding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20px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border-radius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box-shadow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DCDCAA"/>
          <w:sz w:val="21"/>
          <w:szCs w:val="21"/>
        </w:rPr>
        <w:t>rgba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(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0.1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max-width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800px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margin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auto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h2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color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#333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.map-container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display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flex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justify-content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center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align-items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center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margin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20px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img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max-width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100%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height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auto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border-radius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ul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list-style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none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padding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li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a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text-decoration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none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color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#007BFF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font-weight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bold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iframe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border-radius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width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100%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height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400px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none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style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head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body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div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class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"container"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h2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Explore the World Map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h2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Click on the highlighted areas to learn more.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div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class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"map-container"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img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src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"img1.jpg"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usemap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"#worldmap"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alt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"World Map"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div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map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"worldmap"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area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shape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"rect"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coords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"120,180,180,240"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href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"https://en.wikipedia.org/wiki/United_States"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alt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"USA"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area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shape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"rect"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coords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"850,350,900,400"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href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"https://en.wikipedia.org/wiki/India"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alt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"India"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map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h3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Quick Links: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h3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ul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li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href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"https://www.google.com/maps"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target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"_blank"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Google Maps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li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li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href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"https://www.bing.com/maps"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target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"_blank"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Bing Maps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li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ul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h3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Embedded Google Maps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h3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iframe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src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https://www.google.com/maps/embed?pb=!1m18!1m12!1m3!1d3151.8354345093707!2d144.95373631531963!3d-37.81627937975171!2m3!1f0!2f0!3f0!3m2!1i1024!2i768!4f13.1!3m3!1m2!1s0x6ad642af0f11fd81%3A0xf5772c53a8ef1b87!2sMelbourne%20VIC%2C%20Australia!5e0!3m2!1sen!2sus!4v1605250581944!5m2!1sen!2sus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iframe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div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body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>try.html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&lt;!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DOCTYPE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lang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"en"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head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charset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"UTF-8"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"viewport"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"width=device-width, initial-scale=1.0"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title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CSS Styling Example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title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6A9955"/>
          <w:sz w:val="21"/>
          <w:szCs w:val="21"/>
        </w:rPr>
        <w:t>&lt;!-- External CSS --&gt;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link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rel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"stylesheet"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href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"styles.css"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6A9955"/>
          <w:sz w:val="21"/>
          <w:szCs w:val="21"/>
        </w:rPr>
        <w:t>&lt;!-- Embedded CSS --&gt;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style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h1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color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blue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text-align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center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.embedded-style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font-size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18px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color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green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2px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solid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black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padding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style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head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body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h1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Welcome to the Styled Web Page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h1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style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"color: red; font-size: 16px;"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This is an inline CSS example.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class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"embedded-style"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This paragraph is styled using embedded CSS.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class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"external-style"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This paragraph is styled using external CSS.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body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rPr>
          <w:b/>
          <w:sz w:val="32"/>
          <w:szCs w:val="32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Styles.css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7BA7D"/>
          <w:sz w:val="21"/>
          <w:szCs w:val="21"/>
        </w:rPr>
        <w:t>.external-style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font-size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20px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color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purple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background-color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lightgray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padding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border-radius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5px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>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rPr>
          <w:b/>
          <w:sz w:val="24"/>
          <w:szCs w:val="2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318706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18706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318579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1857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319024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1902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Result</w:t>
      </w:r>
      <w:r>
        <w:rPr>
          <w:sz w:val="24"/>
          <w:szCs w:val="24"/>
        </w:rPr>
        <w:t>: Thus, a basic webpage with embedded maps, and a webpage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illustrating different css was completed successfully.</w:t>
      </w:r>
    </w:p>
    <w:sectPr>
      <w:pgSz w:w="12240" w:h="15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16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footer"/>
    <w:basedOn w:val="0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</TotalTime>
  <Application>Yozo_Office</Application>
  <Pages>7</Pages>
  <Words>326</Words>
  <Characters>2695</Characters>
  <Lines>176</Lines>
  <Paragraphs>126</Paragraphs>
  <CharactersWithSpaces>3721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exam</dc:creator>
  <cp:lastModifiedBy>vivo user</cp:lastModifiedBy>
  <cp:revision>7</cp:revision>
  <dcterms:created xsi:type="dcterms:W3CDTF">2025-03-04T07:16:00Z</dcterms:created>
  <dcterms:modified xsi:type="dcterms:W3CDTF">2025-04-28T09:38:41Z</dcterms:modified>
</cp:coreProperties>
</file>